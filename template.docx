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3797788"/>
        <w:placeholder>
          <w:docPart w:val="9539277B8CB14348993CD54896C0A9B8"/>
        </w:placeholder>
        <w:temporary/>
        <w:showingPlcHdr/>
        <w15:appearance w15:val="hidden"/>
      </w:sdtPr>
      <w:sdtEndPr/>
      <w:sdtContent>
        <w:p w:rsidR="005F215C" w:rsidRDefault="001556A7">
          <w:pPr>
            <w:pStyle w:val="Heading1"/>
          </w:pPr>
          <w:r>
            <w:t>Make a List…</w:t>
          </w:r>
        </w:p>
      </w:sdtContent>
    </w:sdt>
    <w:p w:rsidR="005F215C" w:rsidRDefault="00441485" w:rsidP="00441485">
      <w:pPr>
        <w:pStyle w:val="ListNumber"/>
      </w:pPr>
      <w:r>
        <w:t xml:space="preserve">Hello </w:t>
      </w:r>
      <w:r w:rsidR="00530218">
        <w:t>{{Name}}</w:t>
      </w:r>
    </w:p>
    <w:p w:rsidR="00530218" w:rsidRDefault="00530218" w:rsidP="00441485">
      <w:pPr>
        <w:pStyle w:val="ListNumber"/>
      </w:pPr>
      <w:r>
        <w:t>Depart : {{Department}}</w:t>
      </w:r>
    </w:p>
    <w:p w:rsidR="005F215C" w:rsidRDefault="00530218" w:rsidP="00337D27">
      <w:pPr>
        <w:pStyle w:val="ListNumber"/>
      </w:pPr>
      <w:r>
        <w:t xml:space="preserve">Year : </w:t>
      </w:r>
      <w:r w:rsidR="00337D27">
        <w:t>{</w:t>
      </w:r>
      <w:r w:rsidR="002F04F4">
        <w:t>{Year}}</w:t>
      </w:r>
    </w:p>
    <w:sectPr w:rsidR="005F215C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56A7" w:rsidRDefault="001556A7">
      <w:pPr>
        <w:spacing w:after="0" w:line="240" w:lineRule="auto"/>
      </w:pPr>
      <w:r>
        <w:separator/>
      </w:r>
    </w:p>
    <w:p w:rsidR="001556A7" w:rsidRDefault="001556A7"/>
    <w:p w:rsidR="001556A7" w:rsidRDefault="001556A7"/>
  </w:endnote>
  <w:endnote w:type="continuationSeparator" w:id="0">
    <w:p w:rsidR="001556A7" w:rsidRDefault="001556A7">
      <w:pPr>
        <w:spacing w:after="0" w:line="240" w:lineRule="auto"/>
      </w:pPr>
      <w:r>
        <w:continuationSeparator/>
      </w:r>
    </w:p>
    <w:p w:rsidR="001556A7" w:rsidRDefault="001556A7"/>
    <w:p w:rsidR="001556A7" w:rsidRDefault="00155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15C" w:rsidRDefault="001556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56A7" w:rsidRDefault="001556A7">
      <w:pPr>
        <w:spacing w:after="0" w:line="240" w:lineRule="auto"/>
      </w:pPr>
      <w:r>
        <w:separator/>
      </w:r>
    </w:p>
    <w:p w:rsidR="001556A7" w:rsidRDefault="001556A7"/>
    <w:p w:rsidR="001556A7" w:rsidRDefault="001556A7"/>
  </w:footnote>
  <w:footnote w:type="continuationSeparator" w:id="0">
    <w:p w:rsidR="001556A7" w:rsidRDefault="001556A7">
      <w:pPr>
        <w:spacing w:after="0" w:line="240" w:lineRule="auto"/>
      </w:pPr>
      <w:r>
        <w:continuationSeparator/>
      </w:r>
    </w:p>
    <w:p w:rsidR="001556A7" w:rsidRDefault="001556A7"/>
    <w:p w:rsidR="001556A7" w:rsidRDefault="001556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D665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5"/>
    <w:rsid w:val="001556A7"/>
    <w:rsid w:val="002F04F4"/>
    <w:rsid w:val="00337D27"/>
    <w:rsid w:val="00441485"/>
    <w:rsid w:val="00530218"/>
    <w:rsid w:val="005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45A25"/>
  <w15:chartTrackingRefBased/>
  <w15:docId w15:val="{9164A745-7CE0-E84A-A305-6558286A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D67A29E-868C-7A4E-934D-498E06395F56%7dtf5000204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39277B8CB14348993CD54896C0A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EDDB3-BC2C-D440-B4FE-E41BA33F6B53}"/>
      </w:docPartPr>
      <w:docPartBody>
        <w:p w:rsidR="00000000" w:rsidRDefault="00083627">
          <w:pPr>
            <w:pStyle w:val="9539277B8CB14348993CD54896C0A9B8"/>
          </w:pPr>
          <w:r>
            <w:t>Make a List…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27"/>
    <w:rsid w:val="0008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9277B8CB14348993CD54896C0A9B8">
    <w:name w:val="9539277B8CB14348993CD54896C0A9B8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302B5C9F08D97D4EA742A13D607405A1">
    <w:name w:val="302B5C9F08D97D4EA742A13D60740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{DD67A29E-868C-7A4E-934D-498E06395F56}tf50002046.dotx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2022-04-20T16:38:00Z</dcterms:created>
  <dcterms:modified xsi:type="dcterms:W3CDTF">2022-04-20T16:40:00Z</dcterms:modified>
</cp:coreProperties>
</file>